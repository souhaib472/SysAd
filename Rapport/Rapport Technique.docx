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FD0178" w:rsidP="00C6554A">
      <w:pPr>
        <w:pStyle w:val="Photo"/>
      </w:pPr>
      <w:r>
        <w:t>+</w:t>
      </w:r>
      <w:r w:rsidR="009E11A3">
        <w:rPr>
          <w:noProof/>
        </w:rPr>
        <w:drawing>
          <wp:inline distT="0" distB="0" distL="0" distR="0">
            <wp:extent cx="5274310" cy="4272280"/>
            <wp:effectExtent l="0" t="0" r="2540" b="0"/>
            <wp:docPr id="1" name="Image 1" descr="RÃ©sultat de recherche d'images pour &quot;rÃ©seau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rÃ©seau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0A9" w:rsidRDefault="009E11A3" w:rsidP="00EA20A9">
      <w:pPr>
        <w:pStyle w:val="Titre"/>
      </w:pPr>
      <w:r>
        <w:t xml:space="preserve">Rapport </w:t>
      </w:r>
      <w:r w:rsidR="00FB24AE">
        <w:t>Techni</w:t>
      </w:r>
      <w:r w:rsidR="00EA20A9">
        <w:t>que</w:t>
      </w:r>
    </w:p>
    <w:p w:rsidR="00C6554A" w:rsidRPr="00D5413C" w:rsidRDefault="009E11A3" w:rsidP="00C6554A">
      <w:pPr>
        <w:pStyle w:val="Sous-titre"/>
      </w:pPr>
      <w:r w:rsidRPr="009E11A3">
        <w:t>Administration Système et Réseaux</w:t>
      </w:r>
    </w:p>
    <w:p w:rsidR="00C6554A" w:rsidRDefault="009E11A3" w:rsidP="00C6554A">
      <w:pPr>
        <w:pStyle w:val="Coordonnes"/>
      </w:pPr>
      <w:r>
        <w:t>Azzouz Souhaïb</w:t>
      </w:r>
      <w:r w:rsidR="00C6554A">
        <w:rPr>
          <w:lang w:bidi="fr-FR"/>
        </w:rPr>
        <w:t xml:space="preserve"> | </w:t>
      </w:r>
      <w:r w:rsidRPr="009E11A3">
        <w:t>VAN DEN SCHRIECK</w:t>
      </w:r>
      <w:r w:rsidR="00C6554A">
        <w:rPr>
          <w:lang w:bidi="fr-FR"/>
        </w:rPr>
        <w:t xml:space="preserve"> </w:t>
      </w:r>
      <w:r w:rsidRPr="009E11A3">
        <w:t>Virginie</w:t>
      </w:r>
      <w:r>
        <w:rPr>
          <w:lang w:bidi="fr-FR"/>
        </w:rPr>
        <w:t xml:space="preserve"> </w:t>
      </w:r>
      <w:r w:rsidR="00C6554A">
        <w:rPr>
          <w:lang w:bidi="fr-FR"/>
        </w:rPr>
        <w:t xml:space="preserve">| </w:t>
      </w:r>
      <w:r>
        <w:t>29/09/2019</w:t>
      </w:r>
      <w:r w:rsidR="00C6554A">
        <w:rPr>
          <w:lang w:bidi="fr-FR"/>
        </w:rPr>
        <w:br w:type="page"/>
      </w:r>
    </w:p>
    <w:p w:rsidR="00B50E36" w:rsidRPr="00B50E36" w:rsidRDefault="00EA20A9" w:rsidP="00B50E36">
      <w:pPr>
        <w:pStyle w:val="Titre1"/>
        <w:rPr>
          <w:szCs w:val="32"/>
        </w:rPr>
      </w:pPr>
      <w:r>
        <w:rPr>
          <w:szCs w:val="32"/>
        </w:rPr>
        <w:lastRenderedPageBreak/>
        <w:t>M</w:t>
      </w:r>
      <w:r w:rsidRPr="00EA20A9">
        <w:rPr>
          <w:szCs w:val="32"/>
        </w:rPr>
        <w:t>éthodologie</w:t>
      </w:r>
    </w:p>
    <w:p w:rsidR="00EA20A9" w:rsidRDefault="00EA20A9" w:rsidP="00B50E36">
      <w:pPr>
        <w:pStyle w:val="Listepuces"/>
        <w:numPr>
          <w:ilvl w:val="0"/>
          <w:numId w:val="0"/>
        </w:numPr>
        <w:rPr>
          <w:lang w:val="fr-BE"/>
        </w:rPr>
      </w:pPr>
      <w:r>
        <w:rPr>
          <w:lang w:val="fr-BE"/>
        </w:rPr>
        <w:t>Je</w:t>
      </w:r>
      <w:r w:rsidRPr="00EA20A9">
        <w:rPr>
          <w:lang w:val="fr-BE"/>
        </w:rPr>
        <w:t xml:space="preserve"> </w:t>
      </w:r>
      <w:r>
        <w:rPr>
          <w:lang w:val="fr-BE"/>
        </w:rPr>
        <w:t xml:space="preserve">suivais un ordre bien précis afin d’arriver à bout des  </w:t>
      </w:r>
      <w:r w:rsidRPr="00EA20A9">
        <w:rPr>
          <w:lang w:val="fr-BE"/>
        </w:rPr>
        <w:t xml:space="preserve">: Installation, configuration, maintenance, validation et troubleshooting. </w:t>
      </w:r>
      <w:r>
        <w:rPr>
          <w:lang w:val="fr-BE"/>
        </w:rPr>
        <w:t>J’ai toujours</w:t>
      </w:r>
      <w:r w:rsidRPr="00EA20A9">
        <w:rPr>
          <w:lang w:val="fr-BE"/>
        </w:rPr>
        <w:t xml:space="preserve"> effectu</w:t>
      </w:r>
      <w:r>
        <w:rPr>
          <w:lang w:val="fr-BE"/>
        </w:rPr>
        <w:t>é</w:t>
      </w:r>
      <w:r w:rsidRPr="00EA20A9">
        <w:rPr>
          <w:lang w:val="fr-BE"/>
        </w:rPr>
        <w:t xml:space="preserve"> ces étapes en local, en prenant soin de créer une documentation au fur et à mesure pour s’assurer de maîtriser les configurations. Ensuite </w:t>
      </w:r>
      <w:r>
        <w:rPr>
          <w:lang w:val="fr-BE"/>
        </w:rPr>
        <w:t>je</w:t>
      </w:r>
      <w:r w:rsidRPr="00EA20A9">
        <w:rPr>
          <w:lang w:val="fr-BE"/>
        </w:rPr>
        <w:t xml:space="preserve"> repren</w:t>
      </w:r>
      <w:r>
        <w:rPr>
          <w:lang w:val="fr-BE"/>
        </w:rPr>
        <w:t>ais</w:t>
      </w:r>
      <w:r w:rsidRPr="00EA20A9">
        <w:rPr>
          <w:lang w:val="fr-BE"/>
        </w:rPr>
        <w:t xml:space="preserve"> toute</w:t>
      </w:r>
      <w:r>
        <w:rPr>
          <w:lang w:val="fr-BE"/>
        </w:rPr>
        <w:t>s</w:t>
      </w:r>
      <w:r w:rsidRPr="00EA20A9">
        <w:rPr>
          <w:lang w:val="fr-BE"/>
        </w:rPr>
        <w:t xml:space="preserve"> les commandes enregistrée</w:t>
      </w:r>
      <w:r>
        <w:rPr>
          <w:lang w:val="fr-BE"/>
        </w:rPr>
        <w:t>s</w:t>
      </w:r>
      <w:r w:rsidRPr="00EA20A9">
        <w:rPr>
          <w:lang w:val="fr-BE"/>
        </w:rPr>
        <w:t xml:space="preserve"> dans </w:t>
      </w:r>
      <w:r>
        <w:rPr>
          <w:lang w:val="fr-BE"/>
        </w:rPr>
        <w:t>ma</w:t>
      </w:r>
      <w:r w:rsidRPr="00EA20A9">
        <w:rPr>
          <w:lang w:val="fr-BE"/>
        </w:rPr>
        <w:t xml:space="preserve"> documentation et la plupart du temps </w:t>
      </w:r>
      <w:r>
        <w:rPr>
          <w:lang w:val="fr-BE"/>
        </w:rPr>
        <w:t xml:space="preserve">j’arrivais </w:t>
      </w:r>
      <w:r w:rsidRPr="00EA20A9">
        <w:rPr>
          <w:lang w:val="fr-BE"/>
        </w:rPr>
        <w:t xml:space="preserve">directement à construire un conteneur. </w:t>
      </w:r>
    </w:p>
    <w:p w:rsidR="00EA20A9" w:rsidRPr="00EA20A9" w:rsidRDefault="00EA20A9" w:rsidP="00EA20A9">
      <w:pPr>
        <w:pStyle w:val="Titre1"/>
        <w:rPr>
          <w:szCs w:val="32"/>
        </w:rPr>
      </w:pPr>
      <w:r>
        <w:rPr>
          <w:szCs w:val="32"/>
        </w:rPr>
        <w:t>E</w:t>
      </w:r>
      <w:r w:rsidRPr="00EA20A9">
        <w:rPr>
          <w:szCs w:val="32"/>
        </w:rPr>
        <w:t>tat d’avancement</w:t>
      </w:r>
    </w:p>
    <w:p w:rsidR="00B50E36" w:rsidRDefault="00EA20A9" w:rsidP="00B50E36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  <w:t>WEB</w:t>
      </w:r>
    </w:p>
    <w:p w:rsidR="00EA20A9" w:rsidRDefault="00EA20A9" w:rsidP="00EA20A9">
      <w:pPr>
        <w:pStyle w:val="Listepuces"/>
        <w:numPr>
          <w:ilvl w:val="0"/>
          <w:numId w:val="0"/>
        </w:numPr>
        <w:spacing w:after="100" w:afterAutospacing="1"/>
        <w:rPr>
          <w:lang w:val="fr-BE"/>
        </w:rPr>
      </w:pPr>
      <w:r w:rsidRPr="00EA20A9">
        <w:rPr>
          <w:lang w:val="fr-BE"/>
        </w:rPr>
        <w:t>Le serveur Apache est déployé et fonctionnel ainsi que la communication en https</w:t>
      </w:r>
    </w:p>
    <w:p w:rsidR="00EA20A9" w:rsidRDefault="00EA20A9" w:rsidP="00EA20A9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  <w:t>DNS</w:t>
      </w:r>
    </w:p>
    <w:p w:rsidR="00EA20A9" w:rsidRDefault="00EA20A9" w:rsidP="00EA20A9">
      <w:pPr>
        <w:pStyle w:val="Listepuces"/>
        <w:numPr>
          <w:ilvl w:val="0"/>
          <w:numId w:val="0"/>
        </w:numPr>
        <w:spacing w:after="100" w:afterAutospacing="1"/>
        <w:rPr>
          <w:lang w:val="fr-BE"/>
        </w:rPr>
      </w:pPr>
      <w:r w:rsidRPr="00EA20A9">
        <w:rPr>
          <w:lang w:val="fr-BE"/>
        </w:rPr>
        <w:t>Le SOA et le résolveur DNS sont déployé et fonctionnel</w:t>
      </w:r>
    </w:p>
    <w:p w:rsidR="00EA20A9" w:rsidRDefault="00EA20A9" w:rsidP="00EA20A9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proofErr w:type="spellStart"/>
      <w: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  <w:t>VoiP</w:t>
      </w:r>
      <w:proofErr w:type="spellEnd"/>
    </w:p>
    <w:p w:rsidR="00EA20A9" w:rsidRDefault="00EA20A9" w:rsidP="00EA20A9">
      <w:pPr>
        <w:pStyle w:val="Listepuces"/>
        <w:numPr>
          <w:ilvl w:val="0"/>
          <w:numId w:val="0"/>
        </w:numPr>
        <w:spacing w:after="100" w:afterAutospacing="1"/>
        <w:rPr>
          <w:lang w:val="fr-BE"/>
        </w:rPr>
      </w:pPr>
      <w:proofErr w:type="spellStart"/>
      <w:r w:rsidRPr="00EA20A9">
        <w:rPr>
          <w:lang w:val="fr-BE"/>
        </w:rPr>
        <w:t>Asterisk</w:t>
      </w:r>
      <w:proofErr w:type="spellEnd"/>
      <w:r w:rsidRPr="00EA20A9">
        <w:rPr>
          <w:lang w:val="fr-BE"/>
        </w:rPr>
        <w:t xml:space="preserve"> est déployé </w:t>
      </w:r>
      <w:r>
        <w:rPr>
          <w:lang w:val="fr-BE"/>
        </w:rPr>
        <w:t>mais pas réellement fonctionnel</w:t>
      </w:r>
    </w:p>
    <w:p w:rsidR="002B64FD" w:rsidRDefault="002B64FD" w:rsidP="002B64FD">
      <w:pPr>
        <w:pStyle w:val="Listepuces"/>
        <w:numPr>
          <w:ilvl w:val="0"/>
          <w:numId w:val="0"/>
        </w:numPr>
        <w:spacing w:after="100" w:afterAutospacing="1"/>
        <w:rPr>
          <w:lang w:val="fr-BE"/>
        </w:rPr>
      </w:pPr>
    </w:p>
    <w:p w:rsidR="002B64FD" w:rsidRPr="002B64FD" w:rsidRDefault="002B64FD" w:rsidP="002B64FD">
      <w:pPr>
        <w:pStyle w:val="Listepuces"/>
        <w:numPr>
          <w:ilvl w:val="0"/>
          <w:numId w:val="0"/>
        </w:numPr>
        <w:spacing w:after="100" w:afterAutospacing="1"/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 w:rsidRPr="002B64FD">
        <w:rPr>
          <w:rFonts w:asciiTheme="majorHAnsi" w:eastAsiaTheme="majorEastAsia" w:hAnsiTheme="majorHAnsi" w:cstheme="majorBidi"/>
          <w:color w:val="007789" w:themeColor="accent1" w:themeShade="BF"/>
          <w:sz w:val="32"/>
          <w:szCs w:val="32"/>
        </w:rPr>
        <w:t>Explications des schémas &amp; plan d’adressage</w:t>
      </w:r>
    </w:p>
    <w:p w:rsidR="002B64FD" w:rsidRDefault="002B64FD" w:rsidP="002B64FD">
      <w:pPr>
        <w:pStyle w:val="Listepuces"/>
        <w:numPr>
          <w:ilvl w:val="0"/>
          <w:numId w:val="0"/>
        </w:numPr>
        <w:ind w:left="360"/>
        <w:rPr>
          <w:lang w:val="fr-BE"/>
        </w:rPr>
      </w:pPr>
      <w:bookmarkStart w:id="0" w:name="_Hlk17927532"/>
      <w:r w:rsidRPr="002B64FD">
        <w:rPr>
          <w:lang w:val="fr-BE"/>
        </w:rPr>
        <w:t xml:space="preserve">OVH met à disposition des machines. Elles sont connectées à internet grâce à une adresse </w:t>
      </w:r>
      <w:proofErr w:type="spellStart"/>
      <w:r w:rsidRPr="002B64FD">
        <w:rPr>
          <w:lang w:val="fr-BE"/>
        </w:rPr>
        <w:t>ip</w:t>
      </w:r>
      <w:proofErr w:type="spellEnd"/>
      <w:r w:rsidRPr="002B64FD">
        <w:rPr>
          <w:lang w:val="fr-BE"/>
        </w:rPr>
        <w:t xml:space="preserve"> publique et donc </w:t>
      </w:r>
      <w:r>
        <w:rPr>
          <w:lang w:val="fr-BE"/>
        </w:rPr>
        <w:t>je</w:t>
      </w:r>
      <w:r w:rsidRPr="002B64FD">
        <w:rPr>
          <w:lang w:val="fr-BE"/>
        </w:rPr>
        <w:t xml:space="preserve"> </w:t>
      </w:r>
      <w:proofErr w:type="spellStart"/>
      <w:proofErr w:type="gramStart"/>
      <w:r>
        <w:rPr>
          <w:lang w:val="fr-BE"/>
        </w:rPr>
        <w:t>doit</w:t>
      </w:r>
      <w:proofErr w:type="spellEnd"/>
      <w:proofErr w:type="gramEnd"/>
      <w:r w:rsidRPr="002B64FD">
        <w:rPr>
          <w:lang w:val="fr-BE"/>
        </w:rPr>
        <w:t xml:space="preserve"> protéger l’accès grâce à Fail2Ban. </w:t>
      </w:r>
      <w:r>
        <w:rPr>
          <w:lang w:val="fr-BE"/>
        </w:rPr>
        <w:t>Mon</w:t>
      </w:r>
      <w:r w:rsidRPr="002B64FD">
        <w:rPr>
          <w:lang w:val="fr-BE"/>
        </w:rPr>
        <w:t xml:space="preserve"> </w:t>
      </w:r>
      <w:proofErr w:type="spellStart"/>
      <w:r w:rsidRPr="002B64FD">
        <w:rPr>
          <w:lang w:val="fr-BE"/>
        </w:rPr>
        <w:t>vps</w:t>
      </w:r>
      <w:proofErr w:type="spellEnd"/>
      <w:r w:rsidRPr="002B64FD">
        <w:rPr>
          <w:lang w:val="fr-BE"/>
        </w:rPr>
        <w:t xml:space="preserve"> </w:t>
      </w:r>
      <w:r>
        <w:rPr>
          <w:lang w:val="fr-BE"/>
        </w:rPr>
        <w:t>va</w:t>
      </w:r>
      <w:r w:rsidRPr="002B64FD">
        <w:rPr>
          <w:lang w:val="fr-BE"/>
        </w:rPr>
        <w:t xml:space="preserve"> héberger des conteneurs qui sera utile au déploiement individuel des différents service.</w:t>
      </w:r>
    </w:p>
    <w:bookmarkEnd w:id="0"/>
    <w:p w:rsidR="002B64FD" w:rsidRPr="002B64FD" w:rsidRDefault="002B64FD" w:rsidP="002B64FD">
      <w:pPr>
        <w:pStyle w:val="Listepuces"/>
        <w:rPr>
          <w:lang w:val="fr-BE"/>
        </w:rPr>
      </w:pPr>
      <w:r w:rsidRPr="002B64FD">
        <w:rPr>
          <w:lang w:val="fr-BE"/>
        </w:rPr>
        <w:t>Le port 22 est utile à la connexion en SSH.</w:t>
      </w:r>
    </w:p>
    <w:p w:rsidR="002B64FD" w:rsidRPr="002B64FD" w:rsidRDefault="002B64FD" w:rsidP="002B64FD">
      <w:pPr>
        <w:pStyle w:val="Listepuces"/>
        <w:rPr>
          <w:lang w:val="fr-BE"/>
        </w:rPr>
      </w:pPr>
      <w:r w:rsidRPr="002B64FD">
        <w:rPr>
          <w:lang w:val="fr-BE"/>
        </w:rPr>
        <w:t>Le port 53 est utile à la connexion au serveur DNS.</w:t>
      </w:r>
    </w:p>
    <w:p w:rsidR="002B64FD" w:rsidRPr="002B64FD" w:rsidRDefault="002B64FD" w:rsidP="002B64FD">
      <w:pPr>
        <w:pStyle w:val="Listepuces"/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 w:rsidRPr="002B64FD">
        <w:rPr>
          <w:lang w:val="fr-BE"/>
        </w:rPr>
        <w:t>Les port 80 et 443 est utile à la connexion en http(s).</w:t>
      </w:r>
      <w:r w:rsidRPr="002B64FD">
        <w:t xml:space="preserve"> </w:t>
      </w:r>
    </w:p>
    <w:p w:rsidR="002B64FD" w:rsidRDefault="002B64FD" w:rsidP="002B64FD">
      <w:pPr>
        <w:pStyle w:val="Listepuces"/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 w:rsidRPr="002B64FD">
        <w:rPr>
          <w:lang w:val="fr-BE"/>
        </w:rPr>
        <w:t xml:space="preserve">Le port 5060 est utile à la communication via </w:t>
      </w:r>
      <w:proofErr w:type="spellStart"/>
      <w:r w:rsidRPr="002B64FD">
        <w:rPr>
          <w:lang w:val="fr-BE"/>
        </w:rPr>
        <w:t>udp</w:t>
      </w:r>
      <w:proofErr w:type="spellEnd"/>
      <w:r w:rsidRPr="002B64FD">
        <w:rPr>
          <w:lang w:val="fr-BE"/>
        </w:rPr>
        <w:t xml:space="preserve"> pour le serveur </w:t>
      </w:r>
      <w:proofErr w:type="spellStart"/>
      <w:r w:rsidRPr="002B64FD">
        <w:rPr>
          <w:lang w:val="fr-BE"/>
        </w:rPr>
        <w:t>VoIP</w:t>
      </w:r>
      <w:proofErr w:type="spellEnd"/>
      <w:r w:rsidRPr="002B64FD">
        <w:rPr>
          <w:lang w:val="fr-BE"/>
        </w:rPr>
        <w:t>.</w:t>
      </w:r>
    </w:p>
    <w:p w:rsidR="00B50E36" w:rsidRDefault="00B50E36" w:rsidP="002B64FD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</w:p>
    <w:p w:rsidR="002B64FD" w:rsidRDefault="002B64FD" w:rsidP="002B64FD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</w:p>
    <w:p w:rsidR="002B64FD" w:rsidRDefault="002B64FD" w:rsidP="002B64FD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</w:p>
    <w:p w:rsidR="002B64FD" w:rsidRDefault="002B64FD" w:rsidP="002B64FD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</w:p>
    <w:p w:rsidR="002B64FD" w:rsidRDefault="002B64FD" w:rsidP="002B64FD">
      <w:pPr>
        <w:pStyle w:val="Listepuces"/>
        <w:numPr>
          <w:ilvl w:val="0"/>
          <w:numId w:val="0"/>
        </w:numPr>
        <w:spacing w:after="100" w:afterAutospacing="1"/>
        <w:rPr>
          <w:rFonts w:asciiTheme="majorHAnsi" w:eastAsiaTheme="majorEastAsia" w:hAnsiTheme="majorHAnsi" w:cstheme="majorBidi"/>
          <w:color w:val="007789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  <w:szCs w:val="32"/>
        </w:rPr>
        <w:lastRenderedPageBreak/>
        <w:t>Difficultés</w:t>
      </w:r>
    </w:p>
    <w:p w:rsidR="002B64FD" w:rsidRDefault="002B64FD" w:rsidP="002B64FD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  <w:t>WEB</w:t>
      </w:r>
    </w:p>
    <w:p w:rsidR="002B64FD" w:rsidRDefault="002B64FD" w:rsidP="002B64FD">
      <w:pPr>
        <w:pStyle w:val="Listepuces"/>
        <w:numPr>
          <w:ilvl w:val="0"/>
          <w:numId w:val="0"/>
        </w:numPr>
        <w:rPr>
          <w:lang w:val="fr-BE"/>
        </w:rPr>
      </w:pPr>
      <w:r>
        <w:rPr>
          <w:lang w:val="fr-BE"/>
        </w:rPr>
        <w:t>Pas de réel problème mise à part les certifications qui étaient misent sur le terminal mais pas intégré sur le site et il a fallu trouver l’erreur</w:t>
      </w:r>
    </w:p>
    <w:p w:rsidR="002B64FD" w:rsidRDefault="002B64FD" w:rsidP="002B64FD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  <w:t>DNS</w:t>
      </w:r>
    </w:p>
    <w:p w:rsidR="002B64FD" w:rsidRDefault="002B64FD" w:rsidP="002B64FD">
      <w:pPr>
        <w:pStyle w:val="Listepuces"/>
        <w:numPr>
          <w:ilvl w:val="0"/>
          <w:numId w:val="0"/>
        </w:numPr>
        <w:rPr>
          <w:lang w:val="fr-BE"/>
        </w:rPr>
      </w:pPr>
      <w:r>
        <w:rPr>
          <w:lang w:val="fr-BE"/>
        </w:rPr>
        <w:t>Perdu du temps à comprendre que le DNS ne fonctionnait tout simplement parce que le Glue Record n’était pas activé</w:t>
      </w:r>
    </w:p>
    <w:p w:rsidR="002B64FD" w:rsidRDefault="002B64FD" w:rsidP="002B64FD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proofErr w:type="spellStart"/>
      <w: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  <w:t>VoiP</w:t>
      </w:r>
      <w:proofErr w:type="spellEnd"/>
    </w:p>
    <w:p w:rsidR="002B64FD" w:rsidRDefault="002B64FD" w:rsidP="002B64FD">
      <w:pPr>
        <w:pStyle w:val="Listepuces"/>
        <w:numPr>
          <w:ilvl w:val="0"/>
          <w:numId w:val="0"/>
        </w:numPr>
        <w:rPr>
          <w:lang w:val="fr-BE"/>
        </w:rPr>
      </w:pPr>
      <w:r>
        <w:rPr>
          <w:lang w:val="fr-BE"/>
        </w:rPr>
        <w:t xml:space="preserve">La perte de temps sur le DNS s’est </w:t>
      </w:r>
      <w:proofErr w:type="gramStart"/>
      <w:r>
        <w:rPr>
          <w:lang w:val="fr-BE"/>
        </w:rPr>
        <w:t>ressenti</w:t>
      </w:r>
      <w:proofErr w:type="gramEnd"/>
      <w:r>
        <w:rPr>
          <w:lang w:val="fr-BE"/>
        </w:rPr>
        <w:t xml:space="preserve"> et donc le conteneur </w:t>
      </w:r>
      <w:proofErr w:type="spellStart"/>
      <w:r>
        <w:rPr>
          <w:lang w:val="fr-BE"/>
        </w:rPr>
        <w:t>VoiP</w:t>
      </w:r>
      <w:proofErr w:type="spellEnd"/>
      <w:r>
        <w:rPr>
          <w:lang w:val="fr-BE"/>
        </w:rPr>
        <w:t xml:space="preserve"> est bien Up mais les </w:t>
      </w:r>
      <w:proofErr w:type="spellStart"/>
      <w:r>
        <w:rPr>
          <w:lang w:val="fr-BE"/>
        </w:rPr>
        <w:t>users</w:t>
      </w:r>
      <w:proofErr w:type="spellEnd"/>
      <w:r>
        <w:rPr>
          <w:lang w:val="fr-BE"/>
        </w:rPr>
        <w:t xml:space="preserve"> ne sont pas reconnus</w:t>
      </w:r>
    </w:p>
    <w:p w:rsidR="002B64FD" w:rsidRPr="002B64FD" w:rsidRDefault="002B64FD" w:rsidP="002B64FD">
      <w:pPr>
        <w:pStyle w:val="Listepuces"/>
        <w:numPr>
          <w:ilvl w:val="0"/>
          <w:numId w:val="0"/>
        </w:numPr>
        <w:spacing w:after="100" w:afterAutospacing="1"/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</w:p>
    <w:p w:rsidR="002B64FD" w:rsidRDefault="002B64FD" w:rsidP="002B64FD">
      <w:pPr>
        <w:pStyle w:val="Listepuces"/>
        <w:numPr>
          <w:ilvl w:val="0"/>
          <w:numId w:val="0"/>
        </w:numPr>
        <w:spacing w:after="100" w:afterAutospacing="1"/>
        <w:rPr>
          <w:rFonts w:asciiTheme="majorHAnsi" w:eastAsiaTheme="majorEastAsia" w:hAnsiTheme="majorHAnsi" w:cstheme="majorBidi"/>
          <w:color w:val="007789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  <w:szCs w:val="32"/>
        </w:rPr>
        <w:t>Validation</w:t>
      </w:r>
    </w:p>
    <w:p w:rsidR="002B64FD" w:rsidRDefault="002B64FD" w:rsidP="002B64FD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  <w:t>WEB</w:t>
      </w:r>
    </w:p>
    <w:p w:rsidR="002B64FD" w:rsidRDefault="002B64FD" w:rsidP="002B64FD">
      <w:pPr>
        <w:pStyle w:val="Listepuces"/>
        <w:numPr>
          <w:ilvl w:val="0"/>
          <w:numId w:val="0"/>
        </w:numPr>
        <w:rPr>
          <w:lang w:val="fr-BE"/>
        </w:rPr>
      </w:pPr>
      <w:r w:rsidRPr="002B64FD">
        <w:rPr>
          <w:lang w:val="fr-BE"/>
        </w:rPr>
        <w:t>Il suffit d’entrer l’URL du site défini dans les fichiers de configurations du service.</w:t>
      </w:r>
    </w:p>
    <w:p w:rsidR="002B64FD" w:rsidRDefault="002B64FD" w:rsidP="002B64FD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  <w:t>DNS</w:t>
      </w:r>
    </w:p>
    <w:p w:rsidR="002B64FD" w:rsidRDefault="002B64FD" w:rsidP="002B64FD">
      <w:pPr>
        <w:pStyle w:val="Listepuces"/>
        <w:numPr>
          <w:ilvl w:val="0"/>
          <w:numId w:val="0"/>
        </w:numPr>
        <w:rPr>
          <w:lang w:val="fr-BE"/>
        </w:rPr>
      </w:pPr>
      <w:r w:rsidRPr="002B64FD">
        <w:rPr>
          <w:lang w:val="fr-BE"/>
        </w:rPr>
        <w:t xml:space="preserve">Il suffit de faire un ping vers le nom de domaine ou en allant sur le site </w:t>
      </w:r>
      <w:proofErr w:type="spellStart"/>
      <w:r w:rsidRPr="002B64FD">
        <w:rPr>
          <w:lang w:val="fr-BE"/>
        </w:rPr>
        <w:t>ultratools</w:t>
      </w:r>
      <w:proofErr w:type="spellEnd"/>
      <w:r w:rsidRPr="002B64FD">
        <w:rPr>
          <w:lang w:val="fr-BE"/>
        </w:rPr>
        <w:t>.</w:t>
      </w:r>
    </w:p>
    <w:p w:rsidR="002B64FD" w:rsidRDefault="002B64FD" w:rsidP="002B64FD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proofErr w:type="spellStart"/>
      <w: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  <w:t>VoiP</w:t>
      </w:r>
      <w:proofErr w:type="spellEnd"/>
    </w:p>
    <w:p w:rsidR="002B64FD" w:rsidRPr="002B64FD" w:rsidRDefault="002B64FD" w:rsidP="002B64FD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2B64FD">
        <w:rPr>
          <w:lang w:val="fr-BE"/>
        </w:rPr>
        <w:t>Il suffit de se connecter à des softphones en utilisant les paramètres définis dans les configurations du serveur puis appeler.</w:t>
      </w:r>
    </w:p>
    <w:p w:rsidR="002875FA" w:rsidRDefault="002875FA" w:rsidP="00B50E36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</w:pPr>
    </w:p>
    <w:p w:rsidR="002E5170" w:rsidRDefault="002E5170" w:rsidP="00B50E36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</w:pPr>
    </w:p>
    <w:p w:rsidR="002E5170" w:rsidRDefault="002E5170" w:rsidP="00B50E36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</w:pPr>
    </w:p>
    <w:p w:rsidR="002E5170" w:rsidRDefault="002E5170" w:rsidP="00B50E36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</w:pPr>
    </w:p>
    <w:p w:rsidR="002E5170" w:rsidRDefault="002E5170" w:rsidP="00B50E36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</w:pPr>
    </w:p>
    <w:p w:rsidR="002E5170" w:rsidRDefault="002E5170" w:rsidP="00B50E36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</w:pPr>
    </w:p>
    <w:p w:rsidR="007F691E" w:rsidRDefault="007F691E" w:rsidP="00B50E36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</w:pPr>
    </w:p>
    <w:p w:rsidR="007F691E" w:rsidRDefault="007F691E" w:rsidP="007F691E">
      <w:pPr>
        <w:pStyle w:val="Titre1"/>
        <w:rPr>
          <w:szCs w:val="32"/>
        </w:rPr>
      </w:pPr>
      <w:r>
        <w:rPr>
          <w:lang w:val="fr-BE"/>
        </w:rPr>
        <w:br w:type="page"/>
      </w:r>
      <w:r>
        <w:rPr>
          <w:szCs w:val="32"/>
        </w:rPr>
        <w:lastRenderedPageBreak/>
        <w:t>Annexe</w:t>
      </w:r>
    </w:p>
    <w:p w:rsidR="007F691E" w:rsidRDefault="007F691E" w:rsidP="007F691E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  <w:t>Schéma Physique</w:t>
      </w:r>
    </w:p>
    <w:p w:rsidR="007F691E" w:rsidRPr="002E5170" w:rsidRDefault="007F691E" w:rsidP="007F69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B15CB" wp14:editId="33B00EAC">
                <wp:simplePos x="0" y="0"/>
                <wp:positionH relativeFrom="column">
                  <wp:posOffset>1962150</wp:posOffset>
                </wp:positionH>
                <wp:positionV relativeFrom="paragraph">
                  <wp:posOffset>233680</wp:posOffset>
                </wp:positionV>
                <wp:extent cx="1367790" cy="845820"/>
                <wp:effectExtent l="19050" t="0" r="41910" b="30480"/>
                <wp:wrapNone/>
                <wp:docPr id="2" name="Nu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8458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3B95" id="Nuage 2" o:spid="_x0000_s1026" style="position:absolute;margin-left:154.5pt;margin-top:18.4pt;width:107.7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a0b8 [3204]" strokecolor="#004f5b [1604]" strokeweight="2pt">
                <v:path arrowok="t" o:connecttype="custom" o:connectlocs="148589,512524;68390,496919;219353,683293;184272,690753;521723,765350;500573,731282;912715,680396;904261,717772;1080586,449420;1183518,589137;1323400,300619;1277554,353012;1213407,106237;1215813,130985;920662,77377;944155,45815;701024,92414;712391,65199;443265,101655;484426,128048;130668,309135;123481,281353" o:connectangles="0,0,0,0,0,0,0,0,0,0,0,0,0,0,0,0,0,0,0,0,0,0"/>
              </v:shape>
            </w:pict>
          </mc:Fallback>
        </mc:AlternateContent>
      </w:r>
    </w:p>
    <w:p w:rsidR="007F691E" w:rsidRPr="002875FA" w:rsidRDefault="007F691E" w:rsidP="007F691E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</w:pPr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FB521" wp14:editId="354461E5">
                <wp:simplePos x="0" y="0"/>
                <wp:positionH relativeFrom="column">
                  <wp:posOffset>685074</wp:posOffset>
                </wp:positionH>
                <wp:positionV relativeFrom="paragraph">
                  <wp:posOffset>2778760</wp:posOffset>
                </wp:positionV>
                <wp:extent cx="3977640" cy="2674620"/>
                <wp:effectExtent l="0" t="0" r="22860" b="3048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2674620"/>
                        </a:xfrm>
                        <a:prstGeom prst="roundRect">
                          <a:avLst>
                            <a:gd name="adj" fmla="val 740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5C4EA" id="Rectangle : coins arrondis 6" o:spid="_x0000_s1026" style="position:absolute;margin-left:53.95pt;margin-top:218.8pt;width:313.2pt;height:21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" fillcolor="white [3201]" strokecolor="#1ab39f [3209]" strokeweight="2pt"/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6C5CCB" wp14:editId="27309FFB">
                <wp:simplePos x="0" y="0"/>
                <wp:positionH relativeFrom="margin">
                  <wp:posOffset>2567940</wp:posOffset>
                </wp:positionH>
                <wp:positionV relativeFrom="paragraph">
                  <wp:posOffset>2914015</wp:posOffset>
                </wp:positionV>
                <wp:extent cx="53340" cy="579120"/>
                <wp:effectExtent l="0" t="0" r="22860" b="3048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BF877" id="Connecteur droit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2pt,229.45pt" to="206.4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" strokecolor="#0097ae [3044]">
                <w10:wrap anchorx="margin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76178F" wp14:editId="40728557">
                <wp:simplePos x="0" y="0"/>
                <wp:positionH relativeFrom="margin">
                  <wp:posOffset>2552700</wp:posOffset>
                </wp:positionH>
                <wp:positionV relativeFrom="paragraph">
                  <wp:posOffset>2997835</wp:posOffset>
                </wp:positionV>
                <wp:extent cx="1249680" cy="510540"/>
                <wp:effectExtent l="0" t="0" r="26670" b="2286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72BA5" id="Connecteur droit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pt,236.05pt" to="299.4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" strokecolor="#0097ae [3044]">
                <w10:wrap anchorx="margin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7243E2" wp14:editId="2EA2F072">
                <wp:simplePos x="0" y="0"/>
                <wp:positionH relativeFrom="column">
                  <wp:posOffset>1569720</wp:posOffset>
                </wp:positionH>
                <wp:positionV relativeFrom="paragraph">
                  <wp:posOffset>2982595</wp:posOffset>
                </wp:positionV>
                <wp:extent cx="998220" cy="487680"/>
                <wp:effectExtent l="0" t="0" r="30480" b="2667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5EAA7" id="Connecteur droit 1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234.85pt" to="202.2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" strokecolor="#0097ae [3044]"/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EF19DC" wp14:editId="5EBFDB98">
                <wp:simplePos x="0" y="0"/>
                <wp:positionH relativeFrom="column">
                  <wp:posOffset>2491740</wp:posOffset>
                </wp:positionH>
                <wp:positionV relativeFrom="paragraph">
                  <wp:posOffset>1778635</wp:posOffset>
                </wp:positionV>
                <wp:extent cx="76200" cy="1211580"/>
                <wp:effectExtent l="0" t="0" r="19050" b="2667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1415A" id="Connecteur droit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140.05pt" to="202.2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" strokecolor="#0097ae [3044]"/>
            </w:pict>
          </mc:Fallback>
        </mc:AlternateContent>
      </w:r>
      <w:r w:rsidRPr="002E5170"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584BC9" wp14:editId="33601146">
                <wp:simplePos x="0" y="0"/>
                <wp:positionH relativeFrom="margin">
                  <wp:posOffset>3390900</wp:posOffset>
                </wp:positionH>
                <wp:positionV relativeFrom="paragraph">
                  <wp:posOffset>2837815</wp:posOffset>
                </wp:positionV>
                <wp:extent cx="1028700" cy="414655"/>
                <wp:effectExtent l="0" t="0" r="19050" b="2349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91E" w:rsidRPr="002E5170" w:rsidRDefault="007F691E" w:rsidP="007F691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51.77.203.28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84BC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7pt;margin-top:223.45pt;width:81pt;height:32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" strokecolor="white [3212]">
                <v:textbox>
                  <w:txbxContent>
                    <w:p w:rsidR="007F691E" w:rsidRPr="002E5170" w:rsidRDefault="007F691E" w:rsidP="007F691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51.77.203.28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E5170"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836734" wp14:editId="571ADA6B">
                <wp:simplePos x="0" y="0"/>
                <wp:positionH relativeFrom="margin">
                  <wp:posOffset>883920</wp:posOffset>
                </wp:positionH>
                <wp:positionV relativeFrom="paragraph">
                  <wp:posOffset>2837815</wp:posOffset>
                </wp:positionV>
                <wp:extent cx="1028700" cy="414655"/>
                <wp:effectExtent l="0" t="0" r="19050" b="2349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91E" w:rsidRPr="002E5170" w:rsidRDefault="007F691E" w:rsidP="007F691E">
                            <w:pPr>
                              <w:rPr>
                                <w:b/>
                              </w:rPr>
                            </w:pPr>
                            <w:r w:rsidRPr="002E5170">
                              <w:rPr>
                                <w:b/>
                              </w:rPr>
                              <w:t>VPS 651910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6734" id="_x0000_s1027" type="#_x0000_t202" style="position:absolute;margin-left:69.6pt;margin-top:223.45pt;width:81pt;height:32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" strokecolor="white [3212]">
                <v:textbox>
                  <w:txbxContent>
                    <w:p w:rsidR="007F691E" w:rsidRPr="002E5170" w:rsidRDefault="007F691E" w:rsidP="007F691E">
                      <w:pPr>
                        <w:rPr>
                          <w:b/>
                        </w:rPr>
                      </w:pPr>
                      <w:r w:rsidRPr="002E5170">
                        <w:rPr>
                          <w:b/>
                        </w:rPr>
                        <w:t>VPS 651910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E5170"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3A169F" wp14:editId="1B82A888">
                <wp:simplePos x="0" y="0"/>
                <wp:positionH relativeFrom="margin">
                  <wp:posOffset>3505200</wp:posOffset>
                </wp:positionH>
                <wp:positionV relativeFrom="paragraph">
                  <wp:posOffset>3896995</wp:posOffset>
                </wp:positionV>
                <wp:extent cx="784860" cy="769620"/>
                <wp:effectExtent l="0" t="0" r="1524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91E" w:rsidRDefault="007F691E" w:rsidP="007F691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7F691E" w:rsidRPr="002E5170" w:rsidRDefault="007F691E" w:rsidP="007F691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VOiP</w:t>
                            </w:r>
                            <w:proofErr w:type="spellEnd"/>
                          </w:p>
                          <w:p w:rsidR="007F691E" w:rsidRPr="002E5170" w:rsidRDefault="007F691E" w:rsidP="007F691E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169F" id="_x0000_s1028" type="#_x0000_t202" style="position:absolute;margin-left:276pt;margin-top:306.85pt;width:61.8pt;height:6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">
                <v:textbox>
                  <w:txbxContent>
                    <w:p w:rsidR="007F691E" w:rsidRDefault="007F691E" w:rsidP="007F691E">
                      <w:pPr>
                        <w:jc w:val="center"/>
                        <w:rPr>
                          <w:sz w:val="14"/>
                        </w:rPr>
                      </w:pPr>
                    </w:p>
                    <w:p w:rsidR="007F691E" w:rsidRPr="002E5170" w:rsidRDefault="007F691E" w:rsidP="007F691E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VOiP</w:t>
                      </w:r>
                      <w:proofErr w:type="spellEnd"/>
                    </w:p>
                    <w:p w:rsidR="007F691E" w:rsidRPr="002E5170" w:rsidRDefault="007F691E" w:rsidP="007F691E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829EB" wp14:editId="48BD0545">
                <wp:simplePos x="0" y="0"/>
                <wp:positionH relativeFrom="column">
                  <wp:posOffset>937260</wp:posOffset>
                </wp:positionH>
                <wp:positionV relativeFrom="paragraph">
                  <wp:posOffset>3310255</wp:posOffset>
                </wp:positionV>
                <wp:extent cx="967740" cy="1889760"/>
                <wp:effectExtent l="0" t="0" r="22860" b="15240"/>
                <wp:wrapNone/>
                <wp:docPr id="7" name="Organigramme : Procéd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889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7F511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7" o:spid="_x0000_s1026" type="#_x0000_t109" style="position:absolute;margin-left:73.8pt;margin-top:260.65pt;width:76.2pt;height:14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" fillcolor="#00a0b8 [3204]" strokecolor="#004f5b [1604]" strokeweight="2pt"/>
            </w:pict>
          </mc:Fallback>
        </mc:AlternateContent>
      </w:r>
      <w:r w:rsidRPr="002E5170"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800D4C" wp14:editId="498ADF4C">
                <wp:simplePos x="0" y="0"/>
                <wp:positionH relativeFrom="margin">
                  <wp:posOffset>1028700</wp:posOffset>
                </wp:positionH>
                <wp:positionV relativeFrom="paragraph">
                  <wp:posOffset>3756660</wp:posOffset>
                </wp:positionV>
                <wp:extent cx="784860" cy="1036320"/>
                <wp:effectExtent l="0" t="0" r="15240" b="1143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91E" w:rsidRPr="002E5170" w:rsidRDefault="007F691E" w:rsidP="007F691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E5170">
                              <w:rPr>
                                <w:sz w:val="14"/>
                              </w:rPr>
                              <w:t>DNS</w:t>
                            </w:r>
                          </w:p>
                          <w:p w:rsidR="007F691E" w:rsidRPr="002E5170" w:rsidRDefault="007F691E" w:rsidP="007F691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E5170">
                              <w:rPr>
                                <w:sz w:val="14"/>
                              </w:rPr>
                              <w:t>IP :187.198.0.1</w:t>
                            </w:r>
                          </w:p>
                          <w:p w:rsidR="007F691E" w:rsidRPr="002E5170" w:rsidRDefault="007F691E" w:rsidP="007F691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E5170">
                              <w:rPr>
                                <w:sz w:val="14"/>
                              </w:rPr>
                              <w:t>Masque : 255.255.255.192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0D4C" id="_x0000_s1029" type="#_x0000_t202" style="position:absolute;margin-left:81pt;margin-top:295.8pt;width:61.8pt;height:8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">
                <v:textbox>
                  <w:txbxContent>
                    <w:p w:rsidR="007F691E" w:rsidRPr="002E5170" w:rsidRDefault="007F691E" w:rsidP="007F691E">
                      <w:pPr>
                        <w:jc w:val="center"/>
                        <w:rPr>
                          <w:sz w:val="14"/>
                        </w:rPr>
                      </w:pPr>
                      <w:r w:rsidRPr="002E5170">
                        <w:rPr>
                          <w:sz w:val="14"/>
                        </w:rPr>
                        <w:t>DNS</w:t>
                      </w:r>
                    </w:p>
                    <w:p w:rsidR="007F691E" w:rsidRPr="002E5170" w:rsidRDefault="007F691E" w:rsidP="007F691E">
                      <w:pPr>
                        <w:jc w:val="center"/>
                        <w:rPr>
                          <w:sz w:val="14"/>
                        </w:rPr>
                      </w:pPr>
                      <w:r w:rsidRPr="002E5170">
                        <w:rPr>
                          <w:sz w:val="14"/>
                        </w:rPr>
                        <w:t>IP :187.198.0.1</w:t>
                      </w:r>
                    </w:p>
                    <w:p w:rsidR="007F691E" w:rsidRPr="002E5170" w:rsidRDefault="007F691E" w:rsidP="007F691E">
                      <w:pPr>
                        <w:jc w:val="center"/>
                        <w:rPr>
                          <w:sz w:val="14"/>
                        </w:rPr>
                      </w:pPr>
                      <w:r w:rsidRPr="002E5170">
                        <w:rPr>
                          <w:sz w:val="14"/>
                        </w:rPr>
                        <w:t>Masque : 255.255.255.192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53369" wp14:editId="2FB223F4">
                <wp:simplePos x="0" y="0"/>
                <wp:positionH relativeFrom="margin">
                  <wp:posOffset>2179320</wp:posOffset>
                </wp:positionH>
                <wp:positionV relativeFrom="paragraph">
                  <wp:posOffset>3295015</wp:posOffset>
                </wp:positionV>
                <wp:extent cx="952500" cy="1912620"/>
                <wp:effectExtent l="0" t="0" r="19050" b="11430"/>
                <wp:wrapNone/>
                <wp:docPr id="8" name="Organigramme : Procéd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12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0E26" id="Organigramme : Procédé 8" o:spid="_x0000_s1026" type="#_x0000_t109" style="position:absolute;margin-left:171.6pt;margin-top:259.45pt;width:75pt;height:150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" fillcolor="#00a0b8 [3204]" strokecolor="#004f5b [1604]" strokeweight="2pt">
                <w10:wrap anchorx="margin"/>
              </v:shape>
            </w:pict>
          </mc:Fallback>
        </mc:AlternateContent>
      </w:r>
      <w:r w:rsidRPr="002E5170"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1A1531" wp14:editId="63ABD290">
                <wp:simplePos x="0" y="0"/>
                <wp:positionH relativeFrom="margin">
                  <wp:align>center</wp:align>
                </wp:positionH>
                <wp:positionV relativeFrom="paragraph">
                  <wp:posOffset>3710940</wp:posOffset>
                </wp:positionV>
                <wp:extent cx="784860" cy="1036320"/>
                <wp:effectExtent l="0" t="0" r="15240" b="1143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91E" w:rsidRPr="002E5170" w:rsidRDefault="007F691E" w:rsidP="007F691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WEB</w:t>
                            </w:r>
                          </w:p>
                          <w:p w:rsidR="007F691E" w:rsidRPr="002E5170" w:rsidRDefault="007F691E" w:rsidP="007F691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E5170">
                              <w:rPr>
                                <w:sz w:val="14"/>
                              </w:rPr>
                              <w:t>IP :187.198.0.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7F691E" w:rsidRPr="002E5170" w:rsidRDefault="007F691E" w:rsidP="007F691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E5170">
                              <w:rPr>
                                <w:sz w:val="14"/>
                              </w:rPr>
                              <w:t>Masque : 255.255.255.192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1531" id="_x0000_s1030" type="#_x0000_t202" style="position:absolute;margin-left:0;margin-top:292.2pt;width:61.8pt;height:81.6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">
                <v:textbox>
                  <w:txbxContent>
                    <w:p w:rsidR="007F691E" w:rsidRPr="002E5170" w:rsidRDefault="007F691E" w:rsidP="007F691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WEB</w:t>
                      </w:r>
                    </w:p>
                    <w:p w:rsidR="007F691E" w:rsidRPr="002E5170" w:rsidRDefault="007F691E" w:rsidP="007F691E">
                      <w:pPr>
                        <w:jc w:val="center"/>
                        <w:rPr>
                          <w:sz w:val="14"/>
                        </w:rPr>
                      </w:pPr>
                      <w:r w:rsidRPr="002E5170">
                        <w:rPr>
                          <w:sz w:val="14"/>
                        </w:rPr>
                        <w:t>IP :187.198.0.</w:t>
                      </w:r>
                      <w:r>
                        <w:rPr>
                          <w:sz w:val="14"/>
                        </w:rPr>
                        <w:t>2</w:t>
                      </w:r>
                    </w:p>
                    <w:p w:rsidR="007F691E" w:rsidRPr="002E5170" w:rsidRDefault="007F691E" w:rsidP="007F691E">
                      <w:pPr>
                        <w:jc w:val="center"/>
                        <w:rPr>
                          <w:sz w:val="14"/>
                        </w:rPr>
                      </w:pPr>
                      <w:r w:rsidRPr="002E5170">
                        <w:rPr>
                          <w:sz w:val="14"/>
                        </w:rPr>
                        <w:t>Masque : 255.255.255.192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9CF61" wp14:editId="605599BF">
                <wp:simplePos x="0" y="0"/>
                <wp:positionH relativeFrom="column">
                  <wp:posOffset>3436620</wp:posOffset>
                </wp:positionH>
                <wp:positionV relativeFrom="paragraph">
                  <wp:posOffset>3340735</wp:posOffset>
                </wp:positionV>
                <wp:extent cx="906780" cy="1859280"/>
                <wp:effectExtent l="0" t="0" r="26670" b="26670"/>
                <wp:wrapNone/>
                <wp:docPr id="9" name="Organigramme : Procédé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859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1E9C" id="Organigramme : Procédé 9" o:spid="_x0000_s1026" type="#_x0000_t109" style="position:absolute;margin-left:270.6pt;margin-top:263.05pt;width:71.4pt;height:14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" fillcolor="#00a0b8 [3204]" strokecolor="#004f5b [1604]" strokeweight="2pt"/>
            </w:pict>
          </mc:Fallback>
        </mc:AlternateContent>
      </w:r>
      <w:r w:rsidRPr="002E5170"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F8289A" wp14:editId="213A6B39">
                <wp:simplePos x="0" y="0"/>
                <wp:positionH relativeFrom="column">
                  <wp:posOffset>2110740</wp:posOffset>
                </wp:positionH>
                <wp:positionV relativeFrom="paragraph">
                  <wp:posOffset>1268095</wp:posOffset>
                </wp:positionV>
                <wp:extent cx="974090" cy="419100"/>
                <wp:effectExtent l="0" t="0" r="1651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91E" w:rsidRDefault="007F691E" w:rsidP="007F691E">
                            <w:r>
                              <w:t>Fail2Ban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8289A" id="_x0000_s1031" type="#_x0000_t202" style="position:absolute;margin-left:166.2pt;margin-top:99.85pt;width:76.7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" fillcolor="white [3201]" strokecolor="#1ab39f [3209]" strokeweight="2pt">
                <v:textbox>
                  <w:txbxContent>
                    <w:p w:rsidR="007F691E" w:rsidRDefault="007F691E" w:rsidP="007F691E">
                      <w:r>
                        <w:t>Fail2Ban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23ED" wp14:editId="26DF1A1C">
                <wp:simplePos x="0" y="0"/>
                <wp:positionH relativeFrom="margin">
                  <wp:align>center</wp:align>
                </wp:positionH>
                <wp:positionV relativeFrom="paragraph">
                  <wp:posOffset>887095</wp:posOffset>
                </wp:positionV>
                <wp:extent cx="2385060" cy="1234440"/>
                <wp:effectExtent l="0" t="0" r="15240" b="22860"/>
                <wp:wrapNone/>
                <wp:docPr id="4" name="Explosion : 8 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23444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3C56F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 : 8 points 4" o:spid="_x0000_s1026" type="#_x0000_t71" style="position:absolute;margin-left:0;margin-top:69.85pt;width:187.8pt;height:97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" fillcolor="#00a0b8 [3204]" strokecolor="#004f5b [1604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963EF" wp14:editId="157BB7C5">
                <wp:simplePos x="0" y="0"/>
                <wp:positionH relativeFrom="column">
                  <wp:posOffset>2613660</wp:posOffset>
                </wp:positionH>
                <wp:positionV relativeFrom="paragraph">
                  <wp:posOffset>628015</wp:posOffset>
                </wp:positionV>
                <wp:extent cx="7620" cy="815340"/>
                <wp:effectExtent l="0" t="0" r="30480" b="228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2F491" id="Connecteur droit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49.45pt" to="206.4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" strokecolor="#0097ae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45C247" wp14:editId="7D3B0318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716280" cy="388620"/>
                <wp:effectExtent l="0" t="0" r="2667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88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91E" w:rsidRDefault="007F691E" w:rsidP="007F691E">
                            <w: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C247" id="_x0000_s1032" type="#_x0000_t202" style="position:absolute;margin-left:0;margin-top:8.05pt;width:56.4pt;height:30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" fillcolor="white [3201]" strokecolor="#00addc [3207]" strokeweight="2pt">
                <v:textbox>
                  <w:txbxContent>
                    <w:p w:rsidR="007F691E" w:rsidRDefault="007F691E" w:rsidP="007F691E">
                      <w:r>
                        <w:t>Internet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691E" w:rsidRDefault="007F691E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</w:pPr>
    </w:p>
    <w:p w:rsidR="007F691E" w:rsidRDefault="007F691E" w:rsidP="00B50E36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</w:pPr>
    </w:p>
    <w:p w:rsidR="007F691E" w:rsidRDefault="007F691E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  <w:br w:type="page"/>
      </w:r>
    </w:p>
    <w:p w:rsidR="007F691E" w:rsidRDefault="007F691E" w:rsidP="007F691E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  <w:lastRenderedPageBreak/>
        <w:t xml:space="preserve">Schéma </w:t>
      </w:r>
      <w: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  <w:t>Logique</w:t>
      </w:r>
    </w:p>
    <w:p w:rsidR="002E5170" w:rsidRDefault="007F691E" w:rsidP="00B50E36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D237F9" wp14:editId="78B9F484">
                <wp:simplePos x="0" y="0"/>
                <wp:positionH relativeFrom="column">
                  <wp:posOffset>2253343</wp:posOffset>
                </wp:positionH>
                <wp:positionV relativeFrom="paragraph">
                  <wp:posOffset>841285</wp:posOffset>
                </wp:positionV>
                <wp:extent cx="206738" cy="113756"/>
                <wp:effectExtent l="0" t="0" r="22225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8" cy="1137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7E8AC" id="Rectangle 24" o:spid="_x0000_s1026" style="position:absolute;margin-left:177.45pt;margin-top:66.25pt;width:16.3pt;height: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B4CDD" wp14:editId="2600983F">
                <wp:simplePos x="0" y="0"/>
                <wp:positionH relativeFrom="column">
                  <wp:posOffset>1948543</wp:posOffset>
                </wp:positionH>
                <wp:positionV relativeFrom="paragraph">
                  <wp:posOffset>830036</wp:posOffset>
                </wp:positionV>
                <wp:extent cx="397328" cy="125095"/>
                <wp:effectExtent l="0" t="0" r="22225" b="27305"/>
                <wp:wrapNone/>
                <wp:docPr id="23" name="Organigramme : Procédé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250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2CF33" id="Organigramme : Procédé 23" o:spid="_x0000_s1026" type="#_x0000_t109" style="position:absolute;margin-left:153.45pt;margin-top:65.35pt;width:31.3pt;height: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3B4CDD" wp14:editId="2600983F">
                <wp:simplePos x="0" y="0"/>
                <wp:positionH relativeFrom="column">
                  <wp:posOffset>413657</wp:posOffset>
                </wp:positionH>
                <wp:positionV relativeFrom="paragraph">
                  <wp:posOffset>519793</wp:posOffset>
                </wp:positionV>
                <wp:extent cx="1496786" cy="451757"/>
                <wp:effectExtent l="0" t="0" r="27305" b="24765"/>
                <wp:wrapNone/>
                <wp:docPr id="22" name="Organigramme : Procédé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86" cy="4517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52BF" id="Organigramme : Procédé 22" o:spid="_x0000_s1026" type="#_x0000_t109" style="position:absolute;margin-left:32.55pt;margin-top:40.95pt;width:117.85pt;height:35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446315</wp:posOffset>
                </wp:positionH>
                <wp:positionV relativeFrom="paragraph">
                  <wp:posOffset>1929493</wp:posOffset>
                </wp:positionV>
                <wp:extent cx="206738" cy="113756"/>
                <wp:effectExtent l="0" t="0" r="2222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8" cy="1137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4398D" id="Rectangle 21" o:spid="_x0000_s1026" style="position:absolute;margin-left:35.15pt;margin-top:151.95pt;width:16.3pt;height: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283029</wp:posOffset>
                </wp:positionH>
                <wp:positionV relativeFrom="paragraph">
                  <wp:posOffset>2087336</wp:posOffset>
                </wp:positionV>
                <wp:extent cx="604066" cy="1153523"/>
                <wp:effectExtent l="0" t="0" r="24765" b="27940"/>
                <wp:wrapNone/>
                <wp:docPr id="20" name="Organigramme : Procédé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66" cy="115352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66A7" id="Organigramme : Procédé 20" o:spid="_x0000_s1026" type="#_x0000_t109" style="position:absolute;margin-left:22.3pt;margin-top:164.35pt;width:47.55pt;height:9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" fillcolor="white [3212]" strokecolor="white [3212]" strokeweight="2pt"/>
            </w:pict>
          </mc:Fallback>
        </mc:AlternateContent>
      </w:r>
      <w:bookmarkStart w:id="1" w:name="_GoBack"/>
      <w:r>
        <w:rPr>
          <w:noProof/>
        </w:rPr>
        <w:drawing>
          <wp:inline distT="0" distB="0" distL="0" distR="0" wp14:anchorId="55547ADE" wp14:editId="24FA8612">
            <wp:extent cx="5274310" cy="3756810"/>
            <wp:effectExtent l="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2E5170" w:rsidSect="00BB04DB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9EC" w:rsidRDefault="00C069EC" w:rsidP="00C6554A">
      <w:pPr>
        <w:spacing w:before="0" w:after="0" w:line="240" w:lineRule="auto"/>
      </w:pPr>
      <w:r>
        <w:separator/>
      </w:r>
    </w:p>
  </w:endnote>
  <w:endnote w:type="continuationSeparator" w:id="0">
    <w:p w:rsidR="00C069EC" w:rsidRDefault="00C069E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E5B1E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9EC" w:rsidRDefault="00C069EC" w:rsidP="00C6554A">
      <w:pPr>
        <w:spacing w:before="0" w:after="0" w:line="240" w:lineRule="auto"/>
      </w:pPr>
      <w:r>
        <w:separator/>
      </w:r>
    </w:p>
  </w:footnote>
  <w:footnote w:type="continuationSeparator" w:id="0">
    <w:p w:rsidR="00C069EC" w:rsidRDefault="00C069E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46A2E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316D0C"/>
    <w:multiLevelType w:val="multilevel"/>
    <w:tmpl w:val="5042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A51B7"/>
    <w:multiLevelType w:val="hybridMultilevel"/>
    <w:tmpl w:val="ACFCB522"/>
    <w:lvl w:ilvl="0" w:tplc="DE82DCE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EF4F2B"/>
    <w:multiLevelType w:val="multilevel"/>
    <w:tmpl w:val="DBC4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01F324F"/>
    <w:multiLevelType w:val="multilevel"/>
    <w:tmpl w:val="9762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980F83"/>
    <w:multiLevelType w:val="multilevel"/>
    <w:tmpl w:val="AD90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66DEA"/>
    <w:multiLevelType w:val="multilevel"/>
    <w:tmpl w:val="F06C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D7117"/>
    <w:multiLevelType w:val="multilevel"/>
    <w:tmpl w:val="98B6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51971"/>
    <w:multiLevelType w:val="multilevel"/>
    <w:tmpl w:val="9378D0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E17CEA"/>
    <w:multiLevelType w:val="hybridMultilevel"/>
    <w:tmpl w:val="DC904002"/>
    <w:lvl w:ilvl="0" w:tplc="B76EA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42357"/>
    <w:multiLevelType w:val="hybridMultilevel"/>
    <w:tmpl w:val="D91EF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2B250F"/>
    <w:multiLevelType w:val="multilevel"/>
    <w:tmpl w:val="D47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304BF"/>
    <w:multiLevelType w:val="multilevel"/>
    <w:tmpl w:val="7CF8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89148E"/>
    <w:multiLevelType w:val="multilevel"/>
    <w:tmpl w:val="A110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FE21E9"/>
    <w:multiLevelType w:val="multilevel"/>
    <w:tmpl w:val="4A4C94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8E40A0"/>
    <w:multiLevelType w:val="multilevel"/>
    <w:tmpl w:val="E6B094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E6A41"/>
    <w:multiLevelType w:val="hybridMultilevel"/>
    <w:tmpl w:val="2570BBEE"/>
    <w:lvl w:ilvl="0" w:tplc="D13ECF9C"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4B7633"/>
    <w:multiLevelType w:val="hybridMultilevel"/>
    <w:tmpl w:val="7D8AA65A"/>
    <w:lvl w:ilvl="0" w:tplc="570257B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2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4"/>
  </w:num>
  <w:num w:numId="17">
    <w:abstractNumId w:val="17"/>
  </w:num>
  <w:num w:numId="18">
    <w:abstractNumId w:val="28"/>
  </w:num>
  <w:num w:numId="19">
    <w:abstractNumId w:val="12"/>
  </w:num>
  <w:num w:numId="20">
    <w:abstractNumId w:val="11"/>
  </w:num>
  <w:num w:numId="21">
    <w:abstractNumId w:val="25"/>
  </w:num>
  <w:num w:numId="22">
    <w:abstractNumId w:val="23"/>
  </w:num>
  <w:num w:numId="23">
    <w:abstractNumId w:val="15"/>
  </w:num>
  <w:num w:numId="24">
    <w:abstractNumId w:val="26"/>
  </w:num>
  <w:num w:numId="25">
    <w:abstractNumId w:val="13"/>
  </w:num>
  <w:num w:numId="26">
    <w:abstractNumId w:val="18"/>
  </w:num>
  <w:num w:numId="27">
    <w:abstractNumId w:val="16"/>
  </w:num>
  <w:num w:numId="28">
    <w:abstractNumId w:val="27"/>
  </w:num>
  <w:num w:numId="29">
    <w:abstractNumId w:val="19"/>
  </w:num>
  <w:num w:numId="30">
    <w:abstractNumId w:val="21"/>
  </w:num>
  <w:num w:numId="31">
    <w:abstractNumId w:val="2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A3"/>
    <w:rsid w:val="00066EFE"/>
    <w:rsid w:val="00213C89"/>
    <w:rsid w:val="002554CD"/>
    <w:rsid w:val="002875FA"/>
    <w:rsid w:val="00293B83"/>
    <w:rsid w:val="002B4294"/>
    <w:rsid w:val="002B64FD"/>
    <w:rsid w:val="002E5170"/>
    <w:rsid w:val="00333D0D"/>
    <w:rsid w:val="003E4CD7"/>
    <w:rsid w:val="00405309"/>
    <w:rsid w:val="004C049F"/>
    <w:rsid w:val="005000E2"/>
    <w:rsid w:val="006236F3"/>
    <w:rsid w:val="006A3CE7"/>
    <w:rsid w:val="006B290A"/>
    <w:rsid w:val="006B7743"/>
    <w:rsid w:val="007B15FC"/>
    <w:rsid w:val="007F691E"/>
    <w:rsid w:val="009E11A3"/>
    <w:rsid w:val="00B50E36"/>
    <w:rsid w:val="00B84697"/>
    <w:rsid w:val="00BB04DB"/>
    <w:rsid w:val="00BC7D5F"/>
    <w:rsid w:val="00BF4294"/>
    <w:rsid w:val="00C069EC"/>
    <w:rsid w:val="00C6554A"/>
    <w:rsid w:val="00D60CCF"/>
    <w:rsid w:val="00E03792"/>
    <w:rsid w:val="00E527D1"/>
    <w:rsid w:val="00EA20A9"/>
    <w:rsid w:val="00ED7C44"/>
    <w:rsid w:val="00FB24AE"/>
    <w:rsid w:val="00FD0178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556AE"/>
  <w15:chartTrackingRefBased/>
  <w15:docId w15:val="{43FE52FA-B317-4CFE-8AB2-16E9DE43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7D1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tionnonrsolue">
    <w:name w:val="Unresolved Mention"/>
    <w:basedOn w:val="Policepardfaut"/>
    <w:uiPriority w:val="99"/>
    <w:semiHidden/>
    <w:unhideWhenUsed/>
    <w:rsid w:val="00066EF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7B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_s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garde.dotx</Template>
  <TotalTime>28</TotalTime>
  <Pages>1</Pages>
  <Words>326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Souhaïb</dc:creator>
  <cp:keywords/>
  <dc:description/>
  <cp:lastModifiedBy>AZZOUZ Souhaïb</cp:lastModifiedBy>
  <cp:revision>5</cp:revision>
  <cp:lastPrinted>2019-08-29T10:38:00Z</cp:lastPrinted>
  <dcterms:created xsi:type="dcterms:W3CDTF">2019-08-28T21:38:00Z</dcterms:created>
  <dcterms:modified xsi:type="dcterms:W3CDTF">2019-08-29T10:39:00Z</dcterms:modified>
</cp:coreProperties>
</file>